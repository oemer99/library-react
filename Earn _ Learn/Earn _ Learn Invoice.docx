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35D48F9E" w14:textId="77777777" w:rsidTr="00FB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6121" w:type="dxa"/>
          </w:tcPr>
          <w:sdt>
            <w:sdtPr>
              <w:alias w:val="Enter company name:"/>
              <w:tag w:val="Enter company name:"/>
              <w:id w:val="742448575"/>
              <w:placeholder>
                <w:docPart w:val="F7E05C7721CD4AC1BD0E48D0399B47D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6226F426" w14:textId="014238A2" w:rsidR="00424AE2" w:rsidRPr="006224C3" w:rsidRDefault="003A6621" w:rsidP="006224C3">
                <w:pPr>
                  <w:pStyle w:val="Heading2"/>
                  <w:outlineLvl w:val="1"/>
                </w:pPr>
                <w:r>
                  <w:t>Your Full Name</w:t>
                </w:r>
              </w:p>
            </w:sdtContent>
          </w:sdt>
          <w:p w14:paraId="0B7153D6" w14:textId="5ED57508" w:rsidR="00424AE2" w:rsidRDefault="003A6621">
            <w:pPr>
              <w:rPr>
                <w:rStyle w:val="SubtleEmphasis"/>
              </w:rPr>
            </w:pPr>
            <w:r>
              <w:rPr>
                <w:rStyle w:val="SubtleEmphasis"/>
              </w:rPr>
              <w:t>Website Development Services</w:t>
            </w:r>
          </w:p>
        </w:tc>
        <w:tc>
          <w:tcPr>
            <w:tcW w:w="4679" w:type="dxa"/>
          </w:tcPr>
          <w:p w14:paraId="15AA0027" w14:textId="77777777" w:rsidR="00424AE2" w:rsidRDefault="00000000">
            <w:pPr>
              <w:pStyle w:val="Heading1"/>
              <w:outlineLvl w:val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E45D560BFA0F401486C415F2B738B84E"/>
                </w:placeholder>
                <w:temporary/>
                <w:showingPlcHdr/>
                <w15:appearance w15:val="hidden"/>
              </w:sdtPr>
              <w:sdtContent>
                <w:r w:rsidR="007939A3">
                  <w:t>invoice</w:t>
                </w:r>
              </w:sdtContent>
            </w:sdt>
          </w:p>
        </w:tc>
      </w:tr>
      <w:tr w:rsidR="00424AE2" w14:paraId="253659DE" w14:textId="77777777" w:rsidTr="00FB29E4">
        <w:trPr>
          <w:trHeight w:val="1349"/>
        </w:trPr>
        <w:tc>
          <w:tcPr>
            <w:tcW w:w="6121" w:type="dxa"/>
          </w:tcPr>
          <w:p w14:paraId="427DEEA1" w14:textId="14FD247B" w:rsidR="00424AE2" w:rsidRPr="00BB5412" w:rsidRDefault="003A6621" w:rsidP="003A6621">
            <w:pPr>
              <w:pStyle w:val="ContactInfo"/>
            </w:pPr>
            <w:r>
              <w:t>{Your Address}</w:t>
            </w:r>
          </w:p>
          <w:p w14:paraId="74387891" w14:textId="5A98DC25" w:rsidR="00424AE2" w:rsidRPr="00BB5412" w:rsidRDefault="003A6621" w:rsidP="00BB5412">
            <w:pPr>
              <w:pStyle w:val="ContactInfo"/>
            </w:pPr>
            <w:r>
              <w:t>{Your Phone number}</w:t>
            </w:r>
          </w:p>
          <w:p w14:paraId="357649F6" w14:textId="5968FE79" w:rsidR="00424AE2" w:rsidRDefault="003A6621" w:rsidP="00BB5412">
            <w:pPr>
              <w:pStyle w:val="ContactInfo"/>
            </w:pPr>
            <w:r>
              <w:t>{Your Email}</w:t>
            </w:r>
            <w:r w:rsidR="00366DD3" w:rsidRPr="00BB5412">
              <w:t xml:space="preserve"> </w:t>
            </w:r>
            <w:sdt>
              <w:sdtPr>
                <w:alias w:val="Separator:"/>
                <w:tag w:val="Separator:"/>
                <w:id w:val="168380654"/>
                <w:placeholder>
                  <w:docPart w:val="F56BE9EC0114411EA83B105DC4D510EE"/>
                </w:placeholder>
                <w:temporary/>
                <w:showingPlcHdr/>
                <w15:appearance w15:val="hidden"/>
              </w:sdtPr>
              <w:sdtContent>
                <w:r w:rsidR="00780CA3">
                  <w:t>|</w:t>
                </w:r>
              </w:sdtContent>
            </w:sdt>
            <w:r w:rsidR="00780CA3">
              <w:t xml:space="preserve"> </w:t>
            </w:r>
            <w:r>
              <w:t>{Your Website}</w:t>
            </w:r>
          </w:p>
        </w:tc>
        <w:tc>
          <w:tcPr>
            <w:tcW w:w="4679" w:type="dxa"/>
          </w:tcPr>
          <w:p w14:paraId="160042CE" w14:textId="51E4CB91" w:rsidR="00424AE2" w:rsidRDefault="00000000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D0A950896ED14AEBB3D8EB70B00C8F39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INVOICE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3A6621">
              <w:t>1000</w:t>
            </w:r>
          </w:p>
          <w:p w14:paraId="230F838C" w14:textId="77777777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AB3DC0B391A0463493A182560B615577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sdt>
              <w:sdtPr>
                <w:alias w:val="Enter date:"/>
                <w:tag w:val="Enter date:"/>
                <w:id w:val="1411110130"/>
                <w:placeholder>
                  <w:docPart w:val="9ADA9435488E4ED5B2297C5FE3E8CF8C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  <w:b/>
                  <w:bCs/>
                  <w:caps/>
                  <w:color w:val="2E74B5" w:themeColor="accent1" w:themeShade="BF"/>
                </w:rPr>
              </w:sdtEndPr>
              <w:sdtContent>
                <w:r w:rsidR="00B54B52">
                  <w:t>Enter d</w:t>
                </w:r>
                <w:r w:rsidRPr="00AA1304">
                  <w:t>ate</w:t>
                </w:r>
              </w:sdtContent>
            </w:sdt>
          </w:p>
        </w:tc>
      </w:tr>
      <w:tr w:rsidR="00424AE2" w14:paraId="153C1A02" w14:textId="77777777" w:rsidTr="00FB29E4">
        <w:trPr>
          <w:trHeight w:val="1871"/>
        </w:trPr>
        <w:tc>
          <w:tcPr>
            <w:tcW w:w="6121" w:type="dxa"/>
          </w:tcPr>
          <w:p w14:paraId="3122627B" w14:textId="77777777" w:rsidR="00424AE2" w:rsidRDefault="00000000" w:rsidP="00553E6E">
            <w:pPr>
              <w:pStyle w:val="ContactInfo"/>
            </w:pPr>
            <w:sdt>
              <w:sdtPr>
                <w:rPr>
                  <w:rStyle w:val="Strong"/>
                </w:rPr>
                <w:alias w:val="To:"/>
                <w:tag w:val="To:"/>
                <w:id w:val="-607115967"/>
                <w:placeholder>
                  <w:docPart w:val="1D9A1AA8E4A6418AB59651DDC19C3CD7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  <w:caps w:val="0"/>
                  <w:color w:val="auto"/>
                </w:rPr>
              </w:sdtEndPr>
              <w:sdtContent>
                <w:r w:rsidR="009B1EA2" w:rsidRPr="00BB5412">
                  <w:t>TO</w:t>
                </w:r>
              </w:sdtContent>
            </w:sdt>
          </w:p>
          <w:p w14:paraId="16DF4629" w14:textId="1E5B3B2A" w:rsidR="003F3CD3" w:rsidRPr="00BB5412" w:rsidRDefault="003A6621" w:rsidP="003F3CD3">
            <w:pPr>
              <w:pStyle w:val="ContactInfo"/>
            </w:pPr>
            <w:r>
              <w:t>{Client Full Name}</w:t>
            </w:r>
          </w:p>
          <w:p w14:paraId="0E9359C8" w14:textId="3C0DF71C" w:rsidR="003F3CD3" w:rsidRPr="00BB5412" w:rsidRDefault="003A6621" w:rsidP="003F3CD3">
            <w:pPr>
              <w:pStyle w:val="ContactInfo"/>
            </w:pPr>
            <w:r>
              <w:t>{Client Business Name}</w:t>
            </w:r>
          </w:p>
          <w:p w14:paraId="6F891225" w14:textId="46108974" w:rsidR="003F3CD3" w:rsidRPr="00BB5412" w:rsidRDefault="003A6621" w:rsidP="003F3CD3">
            <w:pPr>
              <w:pStyle w:val="ContactInfo"/>
            </w:pPr>
            <w:r>
              <w:t>{Client Address}</w:t>
            </w:r>
          </w:p>
          <w:p w14:paraId="305957F7" w14:textId="3E09862C" w:rsidR="00424AE2" w:rsidRDefault="003A6621" w:rsidP="003F3CD3">
            <w:pPr>
              <w:pStyle w:val="ContactInfo"/>
            </w:pPr>
            <w:r>
              <w:t>{Client Phone Number}</w:t>
            </w:r>
            <w:r w:rsidR="003F3CD3" w:rsidRPr="00BB5412">
              <w:t xml:space="preserve"> </w:t>
            </w:r>
            <w:sdt>
              <w:sdtPr>
                <w:alias w:val="Separator:"/>
                <w:tag w:val="Separator:"/>
                <w:id w:val="809518463"/>
                <w:placeholder>
                  <w:docPart w:val="B5412CDB45E88942AED0E523E1A2FCD6"/>
                </w:placeholder>
                <w:temporary/>
                <w:showingPlcHdr/>
                <w15:appearance w15:val="hidden"/>
              </w:sdtPr>
              <w:sdtContent>
                <w:r w:rsidR="003F3CD3">
                  <w:t>|</w:t>
                </w:r>
              </w:sdtContent>
            </w:sdt>
            <w:r w:rsidR="003F3CD3">
              <w:t xml:space="preserve"> </w:t>
            </w:r>
            <w:r>
              <w:t>{Client Email Address}</w:t>
            </w:r>
          </w:p>
        </w:tc>
        <w:tc>
          <w:tcPr>
            <w:tcW w:w="4679" w:type="dxa"/>
          </w:tcPr>
          <w:p w14:paraId="6E907C63" w14:textId="5759CF62" w:rsidR="00424AE2" w:rsidRDefault="00000000">
            <w:pPr>
              <w:pStyle w:val="Rightalign"/>
            </w:pPr>
            <w:sdt>
              <w:sdtPr>
                <w:rPr>
                  <w:rStyle w:val="Strong"/>
                </w:rPr>
                <w:alias w:val="For:"/>
                <w:tag w:val="For:"/>
                <w:id w:val="-154154067"/>
                <w:placeholder>
                  <w:docPart w:val="0587B15DB435479E8724DB743FF58449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FOR</w:t>
                </w:r>
              </w:sdtContent>
            </w:sdt>
            <w:r w:rsidR="003A6621">
              <w:t xml:space="preserve"> Website Development</w:t>
            </w:r>
          </w:p>
          <w:p w14:paraId="3800E41E" w14:textId="77777777" w:rsidR="00424AE2" w:rsidRDefault="00000000">
            <w:pPr>
              <w:pStyle w:val="Rightalign"/>
            </w:pPr>
            <w:sdt>
              <w:sdtPr>
                <w:rPr>
                  <w:rStyle w:val="Strong"/>
                </w:rPr>
                <w:alias w:val="P.O.:"/>
                <w:tag w:val="P.O.:"/>
                <w:id w:val="823704961"/>
                <w:placeholder>
                  <w:docPart w:val="BC382C854FAD40E3861C19A92C060DA8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4672A7" w:rsidRPr="00652283">
                  <w:rPr>
                    <w:rStyle w:val="Strong"/>
                  </w:rPr>
                  <w:t>P.O.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sdt>
              <w:sdtPr>
                <w:alias w:val="Enter P.O.:"/>
                <w:tag w:val="Enter P.O.:"/>
                <w:id w:val="-816725934"/>
                <w:placeholder>
                  <w:docPart w:val="6C677359B68743CEADCA7648962E1514"/>
                </w:placeholder>
                <w:temporary/>
                <w:showingPlcHdr/>
                <w15:appearance w15:val="hidden"/>
              </w:sdtPr>
              <w:sdtContent>
                <w:r w:rsidR="00366DD3">
                  <w:t>P.O. #</w:t>
                </w:r>
              </w:sdtContent>
            </w:sdt>
          </w:p>
        </w:tc>
      </w:tr>
    </w:tbl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553"/>
        <w:gridCol w:w="2247"/>
      </w:tblGrid>
      <w:tr w:rsidR="001305C3" w14:paraId="468E709A" w14:textId="77777777" w:rsidTr="00B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14:paraId="3DBE80AA" w14:textId="77777777" w:rsidR="001305C3" w:rsidRPr="006224C3" w:rsidRDefault="00000000" w:rsidP="00CB34FD">
            <w:pPr>
              <w:pStyle w:val="Heading5"/>
              <w:outlineLvl w:val="4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7DFD0852EF2C410ABE31C596448A765F"/>
                </w:placeholder>
                <w:temporary/>
                <w:showingPlcHdr/>
                <w15:appearance w15:val="hidden"/>
              </w:sdtPr>
              <w:sdtContent>
                <w:r w:rsidR="001305C3" w:rsidRPr="006224C3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247" w:type="dxa"/>
            <w:vAlign w:val="center"/>
          </w:tcPr>
          <w:p w14:paraId="505ACD9A" w14:textId="77777777" w:rsidR="001305C3" w:rsidRPr="006224C3" w:rsidRDefault="00000000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B0E16E729DD14C41A48AE16C537EBF53"/>
                </w:placeholder>
                <w:temporary/>
                <w:showingPlcHdr/>
                <w15:appearance w15:val="hidden"/>
              </w:sdtPr>
              <w:sdtContent>
                <w:r w:rsidR="001305C3" w:rsidRPr="006224C3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1305C3" w14:paraId="4AFA5017" w14:textId="77777777" w:rsidTr="00B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14:paraId="61828DBF" w14:textId="24BF8881" w:rsidR="001305C3" w:rsidRDefault="00214261" w:rsidP="00CB34FD">
            <w:pPr>
              <w:spacing w:line="276" w:lineRule="auto"/>
              <w:rPr>
                <w:b/>
              </w:rPr>
            </w:pPr>
            <w:r>
              <w:t>Website</w:t>
            </w:r>
            <w:r w:rsidR="003F3CD3">
              <w:t xml:space="preserve"> </w:t>
            </w:r>
            <w:r w:rsidR="003A6621">
              <w:t>Development</w:t>
            </w:r>
          </w:p>
        </w:tc>
        <w:tc>
          <w:tcPr>
            <w:tcW w:w="2247" w:type="dxa"/>
          </w:tcPr>
          <w:p w14:paraId="6884D55D" w14:textId="26DE14D6" w:rsidR="001305C3" w:rsidRDefault="003F3CD3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214261">
              <w:t>100</w:t>
            </w:r>
            <w:r>
              <w:t xml:space="preserve"> USD</w:t>
            </w:r>
          </w:p>
        </w:tc>
      </w:tr>
      <w:tr w:rsidR="001305C3" w14:paraId="61539794" w14:textId="77777777" w:rsidTr="00B70B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53" w:type="dxa"/>
          </w:tcPr>
          <w:p w14:paraId="70068EEB" w14:textId="77777777" w:rsidR="001305C3" w:rsidRDefault="00000000" w:rsidP="00C506F0">
            <w:sdt>
              <w:sdtPr>
                <w:rPr>
                  <w:rStyle w:val="Emphasis"/>
                </w:rPr>
                <w:alias w:val="Total:"/>
                <w:tag w:val="Total:"/>
                <w:id w:val="1059289457"/>
                <w:placeholder>
                  <w:docPart w:val="82F7E6AF5A6F4EF5A1A2D393CC621F02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</w:rPr>
              </w:sdtEndPr>
              <w:sdtContent>
                <w:r w:rsidR="001305C3" w:rsidRPr="00800EAE">
                  <w:rPr>
                    <w:b/>
                  </w:rPr>
                  <w:t>Total</w:t>
                </w:r>
              </w:sdtContent>
            </w:sdt>
          </w:p>
        </w:tc>
        <w:tc>
          <w:tcPr>
            <w:tcW w:w="2247" w:type="dxa"/>
          </w:tcPr>
          <w:p w14:paraId="46A5CA6D" w14:textId="0636C9D2" w:rsidR="001305C3" w:rsidRDefault="003F3CD3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214261">
              <w:t>100</w:t>
            </w:r>
            <w:r>
              <w:t xml:space="preserve"> USD</w:t>
            </w:r>
          </w:p>
        </w:tc>
      </w:tr>
    </w:tbl>
    <w:p w14:paraId="5EEAFCC1" w14:textId="18AE2ACE" w:rsidR="006224C3" w:rsidRDefault="00000000" w:rsidP="006224C3">
      <w:pPr>
        <w:pStyle w:val="Closing"/>
        <w:rPr>
          <w:color w:val="auto"/>
        </w:rPr>
      </w:pPr>
      <w:sdt>
        <w:sdtPr>
          <w:alias w:val="Make all checks payable to:"/>
          <w:tag w:val="Make all checks payable to: "/>
          <w:id w:val="-1545672058"/>
          <w:placeholder>
            <w:docPart w:val="1FF5EFEFC0204F708CD99498B334CC4D"/>
          </w:placeholder>
          <w:temporary/>
          <w:showingPlcHdr/>
          <w15:appearance w15:val="hidden"/>
        </w:sdtPr>
        <w:sdtContent>
          <w:r w:rsidR="003E2C99">
            <w:t>Make all checks payable to</w:t>
          </w:r>
        </w:sdtContent>
      </w:sdt>
      <w:r w:rsidR="003E2C99">
        <w:t xml:space="preserve"> </w:t>
      </w:r>
      <w:r w:rsidR="003A6621">
        <w:t>{</w:t>
      </w:r>
      <w:sdt>
        <w:sdtPr>
          <w:alias w:val="Company name:"/>
          <w:tag w:val="Company name:"/>
          <w:id w:val="1320161002"/>
          <w:placeholder>
            <w:docPart w:val="20FB4C3F35624CC086E9AEC90D8AB64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3A6621">
            <w:t>Your Full Name</w:t>
          </w:r>
        </w:sdtContent>
      </w:sdt>
      <w:r w:rsidR="003A6621">
        <w:t>}</w:t>
      </w:r>
      <w:r w:rsidR="003F3CD3">
        <w:t xml:space="preserve"> via </w:t>
      </w:r>
      <w:r w:rsidR="00AB463A">
        <w:t xml:space="preserve">{Your </w:t>
      </w:r>
      <w:r w:rsidR="003F3CD3">
        <w:t>PayPal</w:t>
      </w:r>
      <w:r w:rsidR="00AB463A">
        <w:t xml:space="preserve"> or Your Bank Details}</w:t>
      </w:r>
    </w:p>
    <w:p w14:paraId="77EF58D8" w14:textId="77777777" w:rsidR="00424AE2" w:rsidRDefault="00000000">
      <w:pPr>
        <w:pStyle w:val="Closing"/>
      </w:pPr>
      <w:sdt>
        <w:sdtPr>
          <w:alias w:val="Payment is due within 30 days:"/>
          <w:tag w:val="Payment is due within 30 days:"/>
          <w:id w:val="2063824140"/>
          <w:placeholder>
            <w:docPart w:val="AE614F8802EA4F768908E9C2750974FA"/>
          </w:placeholder>
          <w:temporary/>
          <w:showingPlcHdr/>
          <w15:appearance w15:val="hidden"/>
        </w:sdtPr>
        <w:sdtContent>
          <w:r w:rsidR="003E2C99">
            <w:t>Payment is due within 30 days.</w:t>
          </w:r>
        </w:sdtContent>
      </w:sdt>
    </w:p>
    <w:p w14:paraId="3430436A" w14:textId="5D1C1F36" w:rsidR="00424AE2" w:rsidRDefault="00000000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681DBEDE9F3B4687AAA2543F3C5714C1"/>
          </w:placeholder>
          <w:temporary/>
          <w:showingPlcHdr/>
          <w15:appearance w15:val="hidden"/>
        </w:sdtPr>
        <w:sdtContent>
          <w:r w:rsidR="003E2C99" w:rsidRPr="00B862E8">
            <w:t>If you have any questions concerning this invoice,</w:t>
          </w:r>
        </w:sdtContent>
      </w:sdt>
      <w:r w:rsidR="003E2C99" w:rsidRPr="00B862E8">
        <w:t xml:space="preserve"> </w:t>
      </w:r>
      <w:sdt>
        <w:sdtPr>
          <w:alias w:val="Contact:"/>
          <w:tag w:val="Contact:"/>
          <w:id w:val="-544830348"/>
          <w:placeholder>
            <w:docPart w:val="16F6A5E8BC914687870A9D4CAE0BCFC5"/>
          </w:placeholder>
          <w:temporary/>
          <w:showingPlcHdr/>
          <w15:appearance w15:val="hidden"/>
        </w:sdtPr>
        <w:sdtContent>
          <w:r w:rsidR="00B862E8">
            <w:t>contact</w:t>
          </w:r>
        </w:sdtContent>
      </w:sdt>
      <w:r w:rsidR="00B862E8">
        <w:t xml:space="preserve"> </w:t>
      </w:r>
      <w:r w:rsidR="003A6621">
        <w:t>{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Enter name:"/>
          <w:tag w:val="Enter name:"/>
          <w:id w:val="1944266295"/>
          <w:placeholder>
            <w:docPart w:val="48EB418838CE43EBBF70DC44AD16F0F7"/>
          </w:placeholder>
          <w:temporary/>
          <w:showingPlcHdr/>
          <w15:appearance w15:val="hidden"/>
        </w:sdtPr>
        <w:sdtContent>
          <w:r w:rsidR="00366DD3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Name</w:t>
          </w:r>
        </w:sdtContent>
      </w:sdt>
      <w:r w:rsidR="003A6621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}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Separator:"/>
          <w:tag w:val="Separator:"/>
          <w:id w:val="785775384"/>
          <w:placeholder>
            <w:docPart w:val="6A4BCFB994044CC3B5D33762D16F7B71"/>
          </w:placeholder>
          <w:temporary/>
          <w:showingPlcHdr/>
          <w15:appearance w15:val="hidden"/>
        </w:sdtPr>
        <w:sdtContent>
          <w:r w:rsidR="00780CA3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|</w:t>
          </w:r>
        </w:sdtContent>
      </w:sdt>
      <w:r w:rsidR="00780CA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3A6621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{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Enter phone:"/>
          <w:tag w:val="Enter phone"/>
          <w:id w:val="-1843694107"/>
          <w:placeholder>
            <w:docPart w:val="F892AD944B824D7CB6F1E8CAF9E5C7CE"/>
          </w:placeholder>
          <w:temporary/>
          <w:showingPlcHdr/>
          <w15:appearance w15:val="hidden"/>
        </w:sdtPr>
        <w:sdtContent>
          <w:r w:rsidR="00366DD3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Phone</w:t>
          </w:r>
        </w:sdtContent>
      </w:sdt>
      <w:r w:rsidR="003A6621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}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Separator:"/>
          <w:tag w:val="Separator:"/>
          <w:id w:val="679629436"/>
          <w:placeholder>
            <w:docPart w:val="7759F66BA0EC4AAD9D8C420A9C0C1ECC"/>
          </w:placeholder>
          <w:temporary/>
          <w:showingPlcHdr/>
          <w15:appearance w15:val="hidden"/>
        </w:sdtPr>
        <w:sdtContent>
          <w:r w:rsidR="00780CA3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|</w:t>
          </w:r>
        </w:sdtContent>
      </w:sdt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3A6621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{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Enter email:"/>
          <w:tag w:val="Enter email:"/>
          <w:id w:val="491149979"/>
          <w:placeholder>
            <w:docPart w:val="85003C00CB024CE5B85B4BD9B7B80ABA"/>
          </w:placeholder>
          <w:temporary/>
          <w:showingPlcHdr/>
          <w15:appearance w15:val="hidden"/>
        </w:sdtPr>
        <w:sdtContent>
          <w:r w:rsidR="002D57CE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Email</w:t>
          </w:r>
        </w:sdtContent>
      </w:sdt>
      <w:r w:rsidR="003A6621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}</w:t>
      </w:r>
    </w:p>
    <w:p w14:paraId="3A97178B" w14:textId="48A8591D" w:rsidR="001305C3" w:rsidRDefault="00000000" w:rsidP="00B70BA4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512ECC8F0204A4A8D747DBE0D9A97B7"/>
          </w:placeholder>
          <w:temporary/>
          <w:showingPlcHdr/>
          <w15:appearance w15:val="hidden"/>
        </w:sdtPr>
        <w:sdtContent>
          <w:r w:rsidR="003E2C99">
            <w:t>Thank you for your business!</w:t>
          </w:r>
        </w:sdtContent>
      </w:sdt>
    </w:p>
    <w:p w14:paraId="7D6F8679" w14:textId="77777777" w:rsidR="002401A8" w:rsidRDefault="002401A8" w:rsidP="00B70BA4">
      <w:pPr>
        <w:pStyle w:val="Heading4"/>
      </w:pPr>
    </w:p>
    <w:sectPr w:rsidR="002401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4FD1D" w14:textId="77777777" w:rsidR="00E35EFB" w:rsidRDefault="00E35EFB">
      <w:pPr>
        <w:spacing w:line="240" w:lineRule="auto"/>
      </w:pPr>
      <w:r>
        <w:separator/>
      </w:r>
    </w:p>
  </w:endnote>
  <w:endnote w:type="continuationSeparator" w:id="0">
    <w:p w14:paraId="6173CD93" w14:textId="77777777" w:rsidR="00E35EFB" w:rsidRDefault="00E35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681E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Page number(Bottom of the page):"/>
      <w:tag w:val="Page number(Bottom of the page):"/>
      <w:id w:val="-118231415"/>
      <w:placeholder>
        <w:docPart w:val="7759F66BA0EC4AAD9D8C420A9C0C1ECC"/>
      </w:placeholder>
      <w:showingPlcHdr/>
      <w15:appearance w15:val="hidden"/>
    </w:sdtPr>
    <w:sdtContent>
      <w:p w14:paraId="2B29FB2B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FB9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E335" w14:textId="77777777" w:rsidR="00E35EFB" w:rsidRDefault="00E35EFB">
      <w:pPr>
        <w:spacing w:line="240" w:lineRule="auto"/>
      </w:pPr>
      <w:r>
        <w:separator/>
      </w:r>
    </w:p>
  </w:footnote>
  <w:footnote w:type="continuationSeparator" w:id="0">
    <w:p w14:paraId="73E96761" w14:textId="77777777" w:rsidR="00E35EFB" w:rsidRDefault="00E35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B2DAE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52310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B151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616450">
    <w:abstractNumId w:val="9"/>
  </w:num>
  <w:num w:numId="2" w16cid:durableId="610212792">
    <w:abstractNumId w:val="7"/>
  </w:num>
  <w:num w:numId="3" w16cid:durableId="319699698">
    <w:abstractNumId w:val="6"/>
  </w:num>
  <w:num w:numId="4" w16cid:durableId="2074353651">
    <w:abstractNumId w:val="5"/>
  </w:num>
  <w:num w:numId="5" w16cid:durableId="208692771">
    <w:abstractNumId w:val="4"/>
  </w:num>
  <w:num w:numId="6" w16cid:durableId="917864234">
    <w:abstractNumId w:val="8"/>
  </w:num>
  <w:num w:numId="7" w16cid:durableId="1620601667">
    <w:abstractNumId w:val="3"/>
  </w:num>
  <w:num w:numId="8" w16cid:durableId="1814515806">
    <w:abstractNumId w:val="2"/>
  </w:num>
  <w:num w:numId="9" w16cid:durableId="1126894860">
    <w:abstractNumId w:val="1"/>
  </w:num>
  <w:num w:numId="10" w16cid:durableId="14925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3"/>
    <w:rsid w:val="00045B83"/>
    <w:rsid w:val="00047EFB"/>
    <w:rsid w:val="00070619"/>
    <w:rsid w:val="000A6FD7"/>
    <w:rsid w:val="000A7801"/>
    <w:rsid w:val="000D7995"/>
    <w:rsid w:val="001305C3"/>
    <w:rsid w:val="001336D0"/>
    <w:rsid w:val="001C03E2"/>
    <w:rsid w:val="001C24D9"/>
    <w:rsid w:val="00214261"/>
    <w:rsid w:val="00227A4D"/>
    <w:rsid w:val="002401A8"/>
    <w:rsid w:val="00242FE3"/>
    <w:rsid w:val="00245B36"/>
    <w:rsid w:val="002A30BA"/>
    <w:rsid w:val="002D57CE"/>
    <w:rsid w:val="002E3E9F"/>
    <w:rsid w:val="002F5478"/>
    <w:rsid w:val="00330BF2"/>
    <w:rsid w:val="0036648F"/>
    <w:rsid w:val="00366DD3"/>
    <w:rsid w:val="003703BF"/>
    <w:rsid w:val="00375C70"/>
    <w:rsid w:val="003A6621"/>
    <w:rsid w:val="003B4F9C"/>
    <w:rsid w:val="003B754A"/>
    <w:rsid w:val="003E2C99"/>
    <w:rsid w:val="003F3CD3"/>
    <w:rsid w:val="00404D40"/>
    <w:rsid w:val="00424AE2"/>
    <w:rsid w:val="00451AC8"/>
    <w:rsid w:val="00453E71"/>
    <w:rsid w:val="004672A7"/>
    <w:rsid w:val="00553E6E"/>
    <w:rsid w:val="00605396"/>
    <w:rsid w:val="006224C3"/>
    <w:rsid w:val="00652283"/>
    <w:rsid w:val="006577CA"/>
    <w:rsid w:val="00672BAA"/>
    <w:rsid w:val="0068504E"/>
    <w:rsid w:val="006C420F"/>
    <w:rsid w:val="00737EF9"/>
    <w:rsid w:val="00780CA3"/>
    <w:rsid w:val="007939A3"/>
    <w:rsid w:val="007E1C72"/>
    <w:rsid w:val="00800EAE"/>
    <w:rsid w:val="008C1CB7"/>
    <w:rsid w:val="008C6F51"/>
    <w:rsid w:val="0092461E"/>
    <w:rsid w:val="009450CA"/>
    <w:rsid w:val="009863CD"/>
    <w:rsid w:val="009B1EA2"/>
    <w:rsid w:val="009B50D2"/>
    <w:rsid w:val="00A003D0"/>
    <w:rsid w:val="00A0185B"/>
    <w:rsid w:val="00A2327F"/>
    <w:rsid w:val="00A350F6"/>
    <w:rsid w:val="00A96042"/>
    <w:rsid w:val="00AA1304"/>
    <w:rsid w:val="00AB463A"/>
    <w:rsid w:val="00AF67E3"/>
    <w:rsid w:val="00B35EF3"/>
    <w:rsid w:val="00B511E3"/>
    <w:rsid w:val="00B54B52"/>
    <w:rsid w:val="00B65331"/>
    <w:rsid w:val="00B70BA4"/>
    <w:rsid w:val="00B862E8"/>
    <w:rsid w:val="00BA25D6"/>
    <w:rsid w:val="00BB5412"/>
    <w:rsid w:val="00C11181"/>
    <w:rsid w:val="00C26B3F"/>
    <w:rsid w:val="00C506F0"/>
    <w:rsid w:val="00CF7429"/>
    <w:rsid w:val="00D87EEF"/>
    <w:rsid w:val="00DB31AE"/>
    <w:rsid w:val="00DD2806"/>
    <w:rsid w:val="00E35EFB"/>
    <w:rsid w:val="00E54B4D"/>
    <w:rsid w:val="00E603D0"/>
    <w:rsid w:val="00EE7469"/>
    <w:rsid w:val="00FB29E4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5DC6B3"/>
  <w15:chartTrackingRefBased/>
  <w15:docId w15:val="{464A7C7E-6774-4F0D-A89C-1F75DD16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u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wsleyc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E05C7721CD4AC1BD0E48D0399B4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55BFF-F0A2-4639-AB73-BBCEBD25BE69}"/>
      </w:docPartPr>
      <w:docPartBody>
        <w:p w:rsidR="00F85B15" w:rsidRDefault="00000000">
          <w:pPr>
            <w:pStyle w:val="F7E05C7721CD4AC1BD0E48D0399B47DF"/>
          </w:pPr>
          <w:r w:rsidRPr="006224C3">
            <w:t>Company Name</w:t>
          </w:r>
        </w:p>
      </w:docPartBody>
    </w:docPart>
    <w:docPart>
      <w:docPartPr>
        <w:name w:val="E45D560BFA0F401486C415F2B738B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A5319-3DF0-460D-B0C6-97312AD7671B}"/>
      </w:docPartPr>
      <w:docPartBody>
        <w:p w:rsidR="00F85B15" w:rsidRDefault="00000000">
          <w:pPr>
            <w:pStyle w:val="E45D560BFA0F401486C415F2B738B84E"/>
          </w:pPr>
          <w:r>
            <w:t>invoice</w:t>
          </w:r>
        </w:p>
      </w:docPartBody>
    </w:docPart>
    <w:docPart>
      <w:docPartPr>
        <w:name w:val="F56BE9EC0114411EA83B105DC4D51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EFB71-1BD4-4770-B0C6-68B7C5A469D3}"/>
      </w:docPartPr>
      <w:docPartBody>
        <w:p w:rsidR="00F85B15" w:rsidRDefault="00000000">
          <w:pPr>
            <w:pStyle w:val="F56BE9EC0114411EA83B105DC4D510EE"/>
          </w:pPr>
          <w:r>
            <w:t>|</w:t>
          </w:r>
        </w:p>
      </w:docPartBody>
    </w:docPart>
    <w:docPart>
      <w:docPartPr>
        <w:name w:val="D0A950896ED14AEBB3D8EB70B00C8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CC340-62A6-4275-BA3F-10FDE78926B6}"/>
      </w:docPartPr>
      <w:docPartBody>
        <w:p w:rsidR="00F85B15" w:rsidRDefault="00000000">
          <w:pPr>
            <w:pStyle w:val="D0A950896ED14AEBB3D8EB70B00C8F39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AB3DC0B391A0463493A182560B615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D2080-091A-47C0-AE68-F41463097BED}"/>
      </w:docPartPr>
      <w:docPartBody>
        <w:p w:rsidR="00F85B15" w:rsidRDefault="00000000">
          <w:pPr>
            <w:pStyle w:val="AB3DC0B391A0463493A182560B615577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9ADA9435488E4ED5B2297C5FE3E8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B923-7937-4F75-B47E-BA4EA4E56246}"/>
      </w:docPartPr>
      <w:docPartBody>
        <w:p w:rsidR="00F85B15" w:rsidRDefault="00000000">
          <w:pPr>
            <w:pStyle w:val="9ADA9435488E4ED5B2297C5FE3E8CF8C"/>
          </w:pPr>
          <w:r>
            <w:t>Enter d</w:t>
          </w:r>
          <w:r w:rsidRPr="00AA1304">
            <w:t>ate</w:t>
          </w:r>
        </w:p>
      </w:docPartBody>
    </w:docPart>
    <w:docPart>
      <w:docPartPr>
        <w:name w:val="1D9A1AA8E4A6418AB59651DDC19C3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5BD00-0CB7-480B-949E-85FB79129938}"/>
      </w:docPartPr>
      <w:docPartBody>
        <w:p w:rsidR="00F85B15" w:rsidRDefault="00000000">
          <w:pPr>
            <w:pStyle w:val="1D9A1AA8E4A6418AB59651DDC19C3CD7"/>
          </w:pPr>
          <w:r w:rsidRPr="00BB5412">
            <w:t>TO</w:t>
          </w:r>
        </w:p>
      </w:docPartBody>
    </w:docPart>
    <w:docPart>
      <w:docPartPr>
        <w:name w:val="0587B15DB435479E8724DB743FF58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9E342-FB3D-4317-8F18-993304DEB1B4}"/>
      </w:docPartPr>
      <w:docPartBody>
        <w:p w:rsidR="00F85B15" w:rsidRDefault="00000000">
          <w:pPr>
            <w:pStyle w:val="0587B15DB435479E8724DB743FF58449"/>
          </w:pPr>
          <w:r w:rsidRPr="00652283">
            <w:rPr>
              <w:rStyle w:val="Strong"/>
            </w:rPr>
            <w:t>FOR</w:t>
          </w:r>
        </w:p>
      </w:docPartBody>
    </w:docPart>
    <w:docPart>
      <w:docPartPr>
        <w:name w:val="BC382C854FAD40E3861C19A92C060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4511D-FB39-4440-85B4-FD75C2B76D7C}"/>
      </w:docPartPr>
      <w:docPartBody>
        <w:p w:rsidR="00F85B15" w:rsidRDefault="00000000">
          <w:pPr>
            <w:pStyle w:val="BC382C854FAD40E3861C19A92C060DA8"/>
          </w:pPr>
          <w:r w:rsidRPr="00652283">
            <w:rPr>
              <w:rStyle w:val="Strong"/>
            </w:rPr>
            <w:t>P.O.</w:t>
          </w:r>
        </w:p>
      </w:docPartBody>
    </w:docPart>
    <w:docPart>
      <w:docPartPr>
        <w:name w:val="6C677359B68743CEADCA7648962E1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A94DD-2119-4A98-9901-765964BEE8EB}"/>
      </w:docPartPr>
      <w:docPartBody>
        <w:p w:rsidR="00F85B15" w:rsidRDefault="00000000">
          <w:pPr>
            <w:pStyle w:val="6C677359B68743CEADCA7648962E1514"/>
          </w:pPr>
          <w:r>
            <w:t>P.O. #</w:t>
          </w:r>
        </w:p>
      </w:docPartBody>
    </w:docPart>
    <w:docPart>
      <w:docPartPr>
        <w:name w:val="7DFD0852EF2C410ABE31C596448A7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2AAB8-68DA-4F62-A931-3C55D9DF7DD6}"/>
      </w:docPartPr>
      <w:docPartBody>
        <w:p w:rsidR="00F85B15" w:rsidRDefault="00000000">
          <w:pPr>
            <w:pStyle w:val="7DFD0852EF2C410ABE31C596448A765F"/>
          </w:pPr>
          <w:r w:rsidRPr="006224C3">
            <w:rPr>
              <w:rStyle w:val="Emphasis"/>
            </w:rPr>
            <w:t>Description</w:t>
          </w:r>
        </w:p>
      </w:docPartBody>
    </w:docPart>
    <w:docPart>
      <w:docPartPr>
        <w:name w:val="B0E16E729DD14C41A48AE16C537EB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0238C-1BCC-4229-BC2F-C0317E220458}"/>
      </w:docPartPr>
      <w:docPartBody>
        <w:p w:rsidR="00F85B15" w:rsidRDefault="00000000">
          <w:pPr>
            <w:pStyle w:val="B0E16E729DD14C41A48AE16C537EBF53"/>
          </w:pPr>
          <w:r w:rsidRPr="006224C3">
            <w:rPr>
              <w:rStyle w:val="Emphasis"/>
            </w:rPr>
            <w:t>Amount</w:t>
          </w:r>
        </w:p>
      </w:docPartBody>
    </w:docPart>
    <w:docPart>
      <w:docPartPr>
        <w:name w:val="82F7E6AF5A6F4EF5A1A2D393CC621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6319-5B88-4B4E-A233-842F829B5A5E}"/>
      </w:docPartPr>
      <w:docPartBody>
        <w:p w:rsidR="00F85B15" w:rsidRDefault="00000000">
          <w:pPr>
            <w:pStyle w:val="82F7E6AF5A6F4EF5A1A2D393CC621F02"/>
          </w:pPr>
          <w:r w:rsidRPr="00800EAE">
            <w:rPr>
              <w:b/>
            </w:rPr>
            <w:t>Total</w:t>
          </w:r>
        </w:p>
      </w:docPartBody>
    </w:docPart>
    <w:docPart>
      <w:docPartPr>
        <w:name w:val="1FF5EFEFC0204F708CD99498B334C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96EC4-A0C4-465C-A2B8-CF48DB440F7E}"/>
      </w:docPartPr>
      <w:docPartBody>
        <w:p w:rsidR="00F85B15" w:rsidRDefault="00000000">
          <w:pPr>
            <w:pStyle w:val="1FF5EFEFC0204F708CD99498B334CC4D"/>
          </w:pPr>
          <w:r>
            <w:t>Make all checks payable to</w:t>
          </w:r>
        </w:p>
      </w:docPartBody>
    </w:docPart>
    <w:docPart>
      <w:docPartPr>
        <w:name w:val="20FB4C3F35624CC086E9AEC90D8AB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DAD6-4B86-4E36-9E20-0B4BB52B9E8A}"/>
      </w:docPartPr>
      <w:docPartBody>
        <w:p w:rsidR="00F85B15" w:rsidRDefault="00000000">
          <w:pPr>
            <w:pStyle w:val="20FB4C3F35624CC086E9AEC90D8AB64E"/>
          </w:pPr>
          <w:r w:rsidRPr="006224C3">
            <w:t>Company Name</w:t>
          </w:r>
        </w:p>
      </w:docPartBody>
    </w:docPart>
    <w:docPart>
      <w:docPartPr>
        <w:name w:val="AE614F8802EA4F768908E9C275097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DEAEF-DF68-47B3-9B51-F84F4979951D}"/>
      </w:docPartPr>
      <w:docPartBody>
        <w:p w:rsidR="00F85B15" w:rsidRDefault="00000000">
          <w:pPr>
            <w:pStyle w:val="AE614F8802EA4F768908E9C2750974FA"/>
          </w:pPr>
          <w:r>
            <w:t>Payment is due within 30 days.</w:t>
          </w:r>
        </w:p>
      </w:docPartBody>
    </w:docPart>
    <w:docPart>
      <w:docPartPr>
        <w:name w:val="681DBEDE9F3B4687AAA2543F3C57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3E4C0-67AB-476A-BCC9-67BD748A0479}"/>
      </w:docPartPr>
      <w:docPartBody>
        <w:p w:rsidR="00F85B15" w:rsidRDefault="00000000">
          <w:pPr>
            <w:pStyle w:val="681DBEDE9F3B4687AAA2543F3C5714C1"/>
          </w:pPr>
          <w:r w:rsidRPr="00B862E8">
            <w:t>If you have any questions concerning this invoice,</w:t>
          </w:r>
        </w:p>
      </w:docPartBody>
    </w:docPart>
    <w:docPart>
      <w:docPartPr>
        <w:name w:val="16F6A5E8BC914687870A9D4CAE0BC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7C624-AE73-4148-8378-BCE49BE9151D}"/>
      </w:docPartPr>
      <w:docPartBody>
        <w:p w:rsidR="00F85B15" w:rsidRDefault="00000000">
          <w:pPr>
            <w:pStyle w:val="16F6A5E8BC914687870A9D4CAE0BCFC5"/>
          </w:pPr>
          <w:r>
            <w:t>contact</w:t>
          </w:r>
        </w:p>
      </w:docPartBody>
    </w:docPart>
    <w:docPart>
      <w:docPartPr>
        <w:name w:val="48EB418838CE43EBBF70DC44AD16F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BB1E6-2070-430A-BC44-E844A9504171}"/>
      </w:docPartPr>
      <w:docPartBody>
        <w:p w:rsidR="00F85B15" w:rsidRDefault="00000000">
          <w:pPr>
            <w:pStyle w:val="48EB418838CE43EBBF70DC44AD16F0F7"/>
          </w:pPr>
          <w:r>
            <w:rPr>
              <w:rStyle w:val="Heading5Char"/>
            </w:rPr>
            <w:t>Name</w:t>
          </w:r>
        </w:p>
      </w:docPartBody>
    </w:docPart>
    <w:docPart>
      <w:docPartPr>
        <w:name w:val="6A4BCFB994044CC3B5D33762D16F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0E348-C1F7-4855-ACFF-E1431A0A3CE8}"/>
      </w:docPartPr>
      <w:docPartBody>
        <w:p w:rsidR="00F85B15" w:rsidRDefault="00000000">
          <w:pPr>
            <w:pStyle w:val="6A4BCFB994044CC3B5D33762D16F7B71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F892AD944B824D7CB6F1E8CAF9E5C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8E67C-25FF-430B-8D08-DA730FD4F835}"/>
      </w:docPartPr>
      <w:docPartBody>
        <w:p w:rsidR="00F85B15" w:rsidRDefault="00000000">
          <w:pPr>
            <w:pStyle w:val="F892AD944B824D7CB6F1E8CAF9E5C7CE"/>
          </w:pPr>
          <w:r>
            <w:rPr>
              <w:rStyle w:val="Heading5Char"/>
            </w:rPr>
            <w:t>Phone</w:t>
          </w:r>
        </w:p>
      </w:docPartBody>
    </w:docPart>
    <w:docPart>
      <w:docPartPr>
        <w:name w:val="7759F66BA0EC4AAD9D8C420A9C0C1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D4BA4-EB1A-40F4-A773-D468D1827460}"/>
      </w:docPartPr>
      <w:docPartBody>
        <w:p w:rsidR="00F85B15" w:rsidRDefault="00000000">
          <w:pPr>
            <w:pStyle w:val="7759F66BA0EC4AAD9D8C420A9C0C1ECC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85003C00CB024CE5B85B4BD9B7B8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4B16C-CE4C-42A1-9581-28A206F424E0}"/>
      </w:docPartPr>
      <w:docPartBody>
        <w:p w:rsidR="00F85B15" w:rsidRDefault="00000000">
          <w:pPr>
            <w:pStyle w:val="85003C00CB024CE5B85B4BD9B7B80ABA"/>
          </w:pPr>
          <w:r>
            <w:rPr>
              <w:rStyle w:val="Heading5Char"/>
            </w:rPr>
            <w:t>Email</w:t>
          </w:r>
        </w:p>
      </w:docPartBody>
    </w:docPart>
    <w:docPart>
      <w:docPartPr>
        <w:name w:val="1512ECC8F0204A4A8D747DBE0D9A9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E6196-9CE8-4FC1-9D71-3E9E9608F076}"/>
      </w:docPartPr>
      <w:docPartBody>
        <w:p w:rsidR="00F85B15" w:rsidRDefault="00000000">
          <w:pPr>
            <w:pStyle w:val="1512ECC8F0204A4A8D747DBE0D9A97B7"/>
          </w:pPr>
          <w:r>
            <w:t>Thank you for your business!</w:t>
          </w:r>
        </w:p>
      </w:docPartBody>
    </w:docPart>
    <w:docPart>
      <w:docPartPr>
        <w:name w:val="B5412CDB45E88942AED0E523E1A2F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BF503-2318-BB41-878D-3E8360F136A6}"/>
      </w:docPartPr>
      <w:docPartBody>
        <w:p w:rsidR="00AC3B43" w:rsidRDefault="00F85B15" w:rsidP="00F85B15">
          <w:pPr>
            <w:pStyle w:val="B5412CDB45E88942AED0E523E1A2FCD6"/>
          </w:pPr>
          <w: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4B"/>
    <w:rsid w:val="0006631B"/>
    <w:rsid w:val="00641F1A"/>
    <w:rsid w:val="008F4339"/>
    <w:rsid w:val="009D044B"/>
    <w:rsid w:val="00A21E99"/>
    <w:rsid w:val="00AC3B43"/>
    <w:rsid w:val="00DE6BDB"/>
    <w:rsid w:val="00F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05C7721CD4AC1BD0E48D0399B47DF">
    <w:name w:val="F7E05C7721CD4AC1BD0E48D0399B47DF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E45D560BFA0F401486C415F2B738B84E">
    <w:name w:val="E45D560BFA0F401486C415F2B738B84E"/>
  </w:style>
  <w:style w:type="paragraph" w:customStyle="1" w:styleId="F56BE9EC0114411EA83B105DC4D510EE">
    <w:name w:val="F56BE9EC0114411EA83B105DC4D510EE"/>
  </w:style>
  <w:style w:type="character" w:styleId="Strong">
    <w:name w:val="Strong"/>
    <w:basedOn w:val="DefaultParagraphFont"/>
    <w:uiPriority w:val="12"/>
    <w:unhideWhenUsed/>
    <w:qFormat/>
    <w:rPr>
      <w:b/>
      <w:bCs/>
      <w:caps/>
      <w:smallCaps w:val="0"/>
      <w:color w:val="2F5496" w:themeColor="accent1" w:themeShade="BF"/>
    </w:rPr>
  </w:style>
  <w:style w:type="paragraph" w:customStyle="1" w:styleId="D0A950896ED14AEBB3D8EB70B00C8F39">
    <w:name w:val="D0A950896ED14AEBB3D8EB70B00C8F39"/>
  </w:style>
  <w:style w:type="paragraph" w:customStyle="1" w:styleId="AB3DC0B391A0463493A182560B615577">
    <w:name w:val="AB3DC0B391A0463493A182560B615577"/>
  </w:style>
  <w:style w:type="paragraph" w:customStyle="1" w:styleId="9ADA9435488E4ED5B2297C5FE3E8CF8C">
    <w:name w:val="9ADA9435488E4ED5B2297C5FE3E8CF8C"/>
  </w:style>
  <w:style w:type="paragraph" w:customStyle="1" w:styleId="1D9A1AA8E4A6418AB59651DDC19C3CD7">
    <w:name w:val="1D9A1AA8E4A6418AB59651DDC19C3CD7"/>
  </w:style>
  <w:style w:type="paragraph" w:customStyle="1" w:styleId="0587B15DB435479E8724DB743FF58449">
    <w:name w:val="0587B15DB435479E8724DB743FF58449"/>
  </w:style>
  <w:style w:type="paragraph" w:customStyle="1" w:styleId="BC382C854FAD40E3861C19A92C060DA8">
    <w:name w:val="BC382C854FAD40E3861C19A92C060DA8"/>
  </w:style>
  <w:style w:type="paragraph" w:customStyle="1" w:styleId="6C677359B68743CEADCA7648962E1514">
    <w:name w:val="6C677359B68743CEADCA7648962E1514"/>
  </w:style>
  <w:style w:type="character" w:styleId="Emphasis">
    <w:name w:val="Emphasis"/>
    <w:basedOn w:val="DefaultParagraphFont"/>
    <w:uiPriority w:val="13"/>
    <w:qFormat/>
    <w:rPr>
      <w:b/>
      <w:iCs/>
      <w:color w:val="2F5496" w:themeColor="accent1" w:themeShade="BF"/>
    </w:rPr>
  </w:style>
  <w:style w:type="paragraph" w:customStyle="1" w:styleId="7DFD0852EF2C410ABE31C596448A765F">
    <w:name w:val="7DFD0852EF2C410ABE31C596448A765F"/>
  </w:style>
  <w:style w:type="paragraph" w:customStyle="1" w:styleId="B0E16E729DD14C41A48AE16C537EBF53">
    <w:name w:val="B0E16E729DD14C41A48AE16C537EBF53"/>
  </w:style>
  <w:style w:type="paragraph" w:customStyle="1" w:styleId="82F7E6AF5A6F4EF5A1A2D393CC621F02">
    <w:name w:val="82F7E6AF5A6F4EF5A1A2D393CC621F02"/>
  </w:style>
  <w:style w:type="paragraph" w:customStyle="1" w:styleId="1FF5EFEFC0204F708CD99498B334CC4D">
    <w:name w:val="1FF5EFEFC0204F708CD99498B334CC4D"/>
  </w:style>
  <w:style w:type="paragraph" w:customStyle="1" w:styleId="20FB4C3F35624CC086E9AEC90D8AB64E">
    <w:name w:val="20FB4C3F35624CC086E9AEC90D8AB64E"/>
  </w:style>
  <w:style w:type="paragraph" w:customStyle="1" w:styleId="AE614F8802EA4F768908E9C2750974FA">
    <w:name w:val="AE614F8802EA4F768908E9C2750974FA"/>
  </w:style>
  <w:style w:type="paragraph" w:customStyle="1" w:styleId="681DBEDE9F3B4687AAA2543F3C5714C1">
    <w:name w:val="681DBEDE9F3B4687AAA2543F3C5714C1"/>
  </w:style>
  <w:style w:type="paragraph" w:customStyle="1" w:styleId="16F6A5E8BC914687870A9D4CAE0BCFC5">
    <w:name w:val="16F6A5E8BC914687870A9D4CAE0BCFC5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val="en-US" w:eastAsia="ja-JP"/>
    </w:rPr>
  </w:style>
  <w:style w:type="paragraph" w:customStyle="1" w:styleId="48EB418838CE43EBBF70DC44AD16F0F7">
    <w:name w:val="48EB418838CE43EBBF70DC44AD16F0F7"/>
  </w:style>
  <w:style w:type="paragraph" w:customStyle="1" w:styleId="6A4BCFB994044CC3B5D33762D16F7B71">
    <w:name w:val="6A4BCFB994044CC3B5D33762D16F7B71"/>
  </w:style>
  <w:style w:type="paragraph" w:customStyle="1" w:styleId="F892AD944B824D7CB6F1E8CAF9E5C7CE">
    <w:name w:val="F892AD944B824D7CB6F1E8CAF9E5C7CE"/>
  </w:style>
  <w:style w:type="paragraph" w:customStyle="1" w:styleId="7759F66BA0EC4AAD9D8C420A9C0C1ECC">
    <w:name w:val="7759F66BA0EC4AAD9D8C420A9C0C1ECC"/>
  </w:style>
  <w:style w:type="paragraph" w:customStyle="1" w:styleId="85003C00CB024CE5B85B4BD9B7B80ABA">
    <w:name w:val="85003C00CB024CE5B85B4BD9B7B80ABA"/>
  </w:style>
  <w:style w:type="paragraph" w:customStyle="1" w:styleId="1512ECC8F0204A4A8D747DBE0D9A97B7">
    <w:name w:val="1512ECC8F0204A4A8D747DBE0D9A97B7"/>
  </w:style>
  <w:style w:type="paragraph" w:customStyle="1" w:styleId="B5412CDB45E88942AED0E523E1A2FCD6">
    <w:name w:val="B5412CDB45E88942AED0E523E1A2FCD6"/>
    <w:rsid w:val="00F85B15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C:\Users\dowsleyc\AppData\Roaming\Microsoft\Templates\Service invoice.dotx</Template>
  <TotalTime>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dowsley</dc:creator>
  <cp:keywords>Your Full Name</cp:keywords>
  <cp:lastModifiedBy>David Bragg</cp:lastModifiedBy>
  <cp:revision>4</cp:revision>
  <dcterms:created xsi:type="dcterms:W3CDTF">2022-09-15T15:25:00Z</dcterms:created>
  <dcterms:modified xsi:type="dcterms:W3CDTF">2022-09-15T15:27:00Z</dcterms:modified>
</cp:coreProperties>
</file>